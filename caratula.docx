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063FF6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FF6" w:rsidRDefault="00063FF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063FF6" w:rsidRDefault="003B41E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FF6" w:rsidRDefault="00063FF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63FF6" w:rsidRDefault="00063FF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063FF6" w:rsidRDefault="003B41E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063FF6" w:rsidRDefault="00063FF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063FF6" w:rsidTr="001C4A5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FF6" w:rsidRDefault="00063FF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63FF6" w:rsidRDefault="003B41E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063FF6" w:rsidRDefault="00063FF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FF6" w:rsidRDefault="00063FF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063FF6" w:rsidRDefault="003B41E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  <w:tr w:rsidR="001C4A5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4A54" w:rsidRDefault="001C4A5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4A54" w:rsidRDefault="001C4A5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</w:tr>
    </w:tbl>
    <w:p w:rsidR="00063FF6" w:rsidRDefault="00063FF6">
      <w:pPr>
        <w:pStyle w:val="Standard"/>
      </w:pPr>
    </w:p>
    <w:p w:rsidR="00063FF6" w:rsidRDefault="00063FF6">
      <w:pPr>
        <w:pStyle w:val="Standard"/>
      </w:pPr>
    </w:p>
    <w:p w:rsidR="00063FF6" w:rsidRDefault="003B41E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63FF6" w:rsidRDefault="003B41E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63FF6" w:rsidRDefault="003B41E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667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063FF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bookmarkStart w:id="0" w:name="_GoBack"/>
            <w:bookmarkEnd w:id="0"/>
          </w:p>
          <w:p w:rsidR="00063FF6" w:rsidRDefault="003B41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8B4F30" w:rsidRDefault="00FC7CC6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Cruz Carlon Juan Alfredo</w:t>
            </w:r>
          </w:p>
        </w:tc>
      </w:tr>
      <w:tr w:rsidR="00063FF6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63FF6" w:rsidRDefault="003B41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  <w:r w:rsidR="008B4F30"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8B4F30" w:rsidRDefault="008B4F30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Fundamentos de programacion</w:t>
            </w:r>
          </w:p>
        </w:tc>
      </w:tr>
      <w:tr w:rsidR="00063FF6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63FF6" w:rsidRDefault="003B41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FC7CC6" w:rsidRDefault="00FC7CC6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 w:rsidRPr="00FC7CC6">
              <w:rPr>
                <w:rFonts w:ascii="Arial" w:hAnsi="Arial" w:cs="Arial"/>
                <w:sz w:val="32"/>
                <w:szCs w:val="32"/>
              </w:rPr>
              <w:t>1107</w:t>
            </w:r>
          </w:p>
        </w:tc>
      </w:tr>
      <w:tr w:rsidR="00063FF6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63FF6" w:rsidRDefault="003B41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FC7CC6" w:rsidRDefault="00FC7CC6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Practica 1</w:t>
            </w:r>
          </w:p>
        </w:tc>
      </w:tr>
      <w:tr w:rsidR="00063FF6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63FF6" w:rsidRDefault="003B41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FC7CC6" w:rsidRDefault="00FC7CC6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Carlos Eduardo Arriaga Andrews</w:t>
            </w:r>
          </w:p>
        </w:tc>
      </w:tr>
      <w:tr w:rsidR="00063FF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TableContents"/>
              <w:ind w:left="629"/>
            </w:pPr>
          </w:p>
        </w:tc>
      </w:tr>
      <w:tr w:rsidR="00063FF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TableContents"/>
              <w:ind w:left="629"/>
            </w:pPr>
          </w:p>
        </w:tc>
      </w:tr>
      <w:tr w:rsidR="00063FF6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63FF6" w:rsidRDefault="003B41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FC7CC6" w:rsidRDefault="00FC7CC6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Primer semestre</w:t>
            </w:r>
          </w:p>
        </w:tc>
      </w:tr>
      <w:tr w:rsidR="00063FF6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63FF6" w:rsidRDefault="003B41E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FC7CC6" w:rsidRDefault="00FC7CC6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21/08/2017</w:t>
            </w:r>
          </w:p>
        </w:tc>
      </w:tr>
      <w:tr w:rsidR="00063FF6" w:rsidRPr="00FC7CC6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Default="00063FF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63FF6" w:rsidRDefault="003B41E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FC7CC6" w:rsidRDefault="00FC7CC6" w:rsidP="00FC7CC6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  <w:lang w:val="es-MX"/>
              </w:rPr>
            </w:pPr>
            <w:r w:rsidRPr="00FC7CC6">
              <w:rPr>
                <w:rFonts w:ascii="Arial" w:hAnsi="Arial" w:cs="Arial"/>
                <w:sz w:val="32"/>
                <w:szCs w:val="32"/>
                <w:lang w:val="es-MX"/>
              </w:rPr>
              <w:t>Interesant</w:t>
            </w:r>
            <w:r>
              <w:rPr>
                <w:rFonts w:ascii="Arial" w:hAnsi="Arial" w:cs="Arial"/>
                <w:sz w:val="32"/>
                <w:szCs w:val="32"/>
                <w:lang w:val="es-MX"/>
              </w:rPr>
              <w:t>e practica para la cual me puse</w:t>
            </w:r>
          </w:p>
        </w:tc>
      </w:tr>
      <w:tr w:rsidR="00063FF6" w:rsidRPr="00FC7CC6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FC7CC6" w:rsidRDefault="00063FF6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3FF6" w:rsidRPr="00FC7CC6" w:rsidRDefault="00FC7CC6">
            <w:pPr>
              <w:pStyle w:val="TableContents"/>
              <w:ind w:left="629"/>
              <w:rPr>
                <w:rFonts w:ascii="Arial" w:hAnsi="Arial" w:cs="Arial"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sz w:val="32"/>
                <w:szCs w:val="32"/>
                <w:lang w:val="es-MX"/>
              </w:rPr>
              <w:t>a investigar tanto dentro como fuera.</w:t>
            </w:r>
          </w:p>
        </w:tc>
      </w:tr>
    </w:tbl>
    <w:p w:rsidR="00063FF6" w:rsidRPr="00FC7CC6" w:rsidRDefault="00063FF6">
      <w:pPr>
        <w:pStyle w:val="Standard"/>
        <w:rPr>
          <w:lang w:val="es-MX"/>
        </w:rPr>
      </w:pPr>
    </w:p>
    <w:p w:rsidR="00063FF6" w:rsidRPr="00FC7CC6" w:rsidRDefault="00063FF6">
      <w:pPr>
        <w:pStyle w:val="Standard"/>
        <w:rPr>
          <w:lang w:val="es-MX"/>
        </w:rPr>
      </w:pPr>
    </w:p>
    <w:p w:rsidR="00063FF6" w:rsidRDefault="003B41ED">
      <w:pPr>
        <w:pStyle w:val="Standard"/>
        <w:rPr>
          <w:rFonts w:ascii="Calibri" w:hAnsi="Calibri"/>
          <w:color w:val="000000"/>
          <w:sz w:val="52"/>
        </w:rPr>
      </w:pPr>
      <w:r w:rsidRPr="00FC7CC6">
        <w:rPr>
          <w:rFonts w:ascii="Calibri" w:hAnsi="Calibri"/>
          <w:color w:val="000000"/>
          <w:sz w:val="52"/>
          <w:lang w:val="es-MX"/>
        </w:rPr>
        <w:lastRenderedPageBreak/>
        <w:tab/>
      </w:r>
      <w:r w:rsidRPr="00FC7CC6">
        <w:rPr>
          <w:rFonts w:ascii="Calibri" w:hAnsi="Calibri"/>
          <w:color w:val="000000"/>
          <w:sz w:val="52"/>
          <w:lang w:val="es-MX"/>
        </w:rPr>
        <w:tab/>
      </w:r>
      <w:r w:rsidRPr="00FC7CC6">
        <w:rPr>
          <w:rFonts w:ascii="Calibri" w:hAnsi="Calibri"/>
          <w:color w:val="000000"/>
          <w:sz w:val="52"/>
          <w:lang w:val="es-MX"/>
        </w:rPr>
        <w:tab/>
      </w:r>
      <w:r w:rsidRPr="00FC7CC6">
        <w:rPr>
          <w:rFonts w:ascii="Calibri" w:hAnsi="Calibri"/>
          <w:color w:val="000000"/>
          <w:sz w:val="52"/>
          <w:lang w:val="es-MX"/>
        </w:rPr>
        <w:tab/>
      </w:r>
      <w:r w:rsidRPr="00FC7CC6"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063FF6" w:rsidRDefault="00063FF6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Default="008B4F30">
      <w:pPr>
        <w:pStyle w:val="Standard"/>
      </w:pPr>
    </w:p>
    <w:p w:rsidR="008B4F30" w:rsidRPr="00FC7CC6" w:rsidRDefault="008B4F30" w:rsidP="00FC7CC6">
      <w:pPr>
        <w:pStyle w:val="Standard"/>
        <w:jc w:val="both"/>
        <w:rPr>
          <w:sz w:val="36"/>
          <w:szCs w:val="36"/>
          <w:lang w:val="es-MX"/>
        </w:rPr>
      </w:pPr>
    </w:p>
    <w:sectPr w:rsidR="008B4F30" w:rsidRPr="00FC7CC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1ED" w:rsidRDefault="003B41ED">
      <w:r>
        <w:separator/>
      </w:r>
    </w:p>
  </w:endnote>
  <w:endnote w:type="continuationSeparator" w:id="0">
    <w:p w:rsidR="003B41ED" w:rsidRDefault="003B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1ED" w:rsidRDefault="003B41ED">
      <w:r>
        <w:rPr>
          <w:color w:val="000000"/>
        </w:rPr>
        <w:separator/>
      </w:r>
    </w:p>
  </w:footnote>
  <w:footnote w:type="continuationSeparator" w:id="0">
    <w:p w:rsidR="003B41ED" w:rsidRDefault="003B4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63FF6"/>
    <w:rsid w:val="00063FF6"/>
    <w:rsid w:val="000B29A0"/>
    <w:rsid w:val="001C4A54"/>
    <w:rsid w:val="003B41ED"/>
    <w:rsid w:val="008B4F30"/>
    <w:rsid w:val="00F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2B94D-4BE9-4E10-95BA-CEFCD636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arrand_juanito arrand</cp:lastModifiedBy>
  <cp:revision>2</cp:revision>
  <dcterms:created xsi:type="dcterms:W3CDTF">2017-08-22T03:23:00Z</dcterms:created>
  <dcterms:modified xsi:type="dcterms:W3CDTF">2017-08-22T03:23:00Z</dcterms:modified>
</cp:coreProperties>
</file>